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54049" w14:textId="6D3ED6E9" w:rsidR="002E49F1" w:rsidRDefault="007C3580" w:rsidP="002E49F1">
      <w:pPr>
        <w:pStyle w:val="Heading1"/>
        <w:spacing w:before="0" w:after="0"/>
      </w:pPr>
      <w:r>
        <w:t>Receipt identification</w:t>
      </w:r>
    </w:p>
    <w:p w14:paraId="72401CB7" w14:textId="77777777" w:rsidR="002E49F1" w:rsidRDefault="002E49F1" w:rsidP="002E49F1">
      <w:pPr>
        <w:pStyle w:val="Heading2"/>
      </w:pPr>
      <w:r>
        <w:t>Project Background and Description</w:t>
      </w:r>
    </w:p>
    <w:p w14:paraId="209A7D69" w14:textId="1A33BE08" w:rsidR="002E49F1" w:rsidRDefault="002E49F1" w:rsidP="002E49F1">
      <w:r>
        <w:t xml:space="preserve">The goal of this project </w:t>
      </w:r>
      <w:r w:rsidR="007C3580">
        <w:t>is to</w:t>
      </w:r>
      <w:r>
        <w:t xml:space="preserve"> distinguish receipts from a particular STORE NAME vs others with </w:t>
      </w:r>
      <w:r w:rsidR="007C3580">
        <w:t>55</w:t>
      </w:r>
      <w:r>
        <w:t>%+ accuracy.  Example: “Is this receipt a “Walmar</w:t>
      </w:r>
      <w:r w:rsidR="007C3580">
        <w:t>t</w:t>
      </w:r>
      <w:r>
        <w:t>” receipt – Yes/No?”</w:t>
      </w:r>
      <w:r w:rsidR="007C3580">
        <w:t xml:space="preserve"> The project files include 6,000+ receipt images taken from various camera angels, resolutions, etc, and are named according to the record id within the training/test dataset.</w:t>
      </w:r>
      <w:r w:rsidR="00CD257F">
        <w:t xml:space="preserve"> </w:t>
      </w:r>
      <w:r w:rsidR="00CD257F" w:rsidRPr="00CD257F">
        <w:rPr>
          <w:color w:val="808080" w:themeColor="background1" w:themeShade="80"/>
        </w:rPr>
        <w:t xml:space="preserve">Note: extracting information from the receipt such as UPC, dates, etc are optional </w:t>
      </w:r>
      <w:r w:rsidR="00CD257F">
        <w:rPr>
          <w:color w:val="808080" w:themeColor="background1" w:themeShade="80"/>
        </w:rPr>
        <w:t>and can be included as part of your results.csv submission.</w:t>
      </w:r>
    </w:p>
    <w:p w14:paraId="61C9F265" w14:textId="77777777" w:rsidR="002E49F1" w:rsidRDefault="002E49F1" w:rsidP="002E49F1">
      <w:pPr>
        <w:pStyle w:val="Heading2"/>
      </w:pPr>
      <w:r>
        <w:t>Project Scope (Python, R, Java, NodeJS, Tensorflow, OpenCV, Tesseract or similar)</w:t>
      </w:r>
    </w:p>
    <w:p w14:paraId="1B64F0F3" w14:textId="77777777" w:rsidR="002E49F1" w:rsidRPr="005C6443" w:rsidRDefault="002E49F1" w:rsidP="002E49F1">
      <w:r>
        <w:t xml:space="preserve">The project can be completed using your language of choice, Python (preferred), R, Java, NodeJS, etc, but must use Tesseract, OpenCV or similar imaging engine/codebase. </w:t>
      </w:r>
    </w:p>
    <w:p w14:paraId="0A7C4F1B" w14:textId="77777777" w:rsidR="002E49F1" w:rsidRDefault="002E49F1" w:rsidP="002E49F1">
      <w:pPr>
        <w:pStyle w:val="Heading2"/>
      </w:pPr>
      <w:r>
        <w:t>High-Level Requirements</w:t>
      </w:r>
    </w:p>
    <w:p w14:paraId="5DF37475" w14:textId="77777777" w:rsidR="002E49F1" w:rsidRDefault="002E49F1" w:rsidP="002E49F1">
      <w:pPr>
        <w:pStyle w:val="NoSpacing"/>
      </w:pPr>
      <w:r>
        <w:t>The final project can include any additional features/functionality that is not listed below, however it must include the below items.</w:t>
      </w:r>
    </w:p>
    <w:p w14:paraId="5FC78870" w14:textId="77777777" w:rsidR="002E49F1" w:rsidRDefault="002E49F1" w:rsidP="002E49F1">
      <w:pPr>
        <w:pStyle w:val="NoSpacing"/>
      </w:pPr>
    </w:p>
    <w:p w14:paraId="04CA2C06" w14:textId="77777777" w:rsidR="002E49F1" w:rsidRDefault="002E49F1" w:rsidP="002E49F1">
      <w:r>
        <w:t>Your project must include the following:</w:t>
      </w:r>
    </w:p>
    <w:p w14:paraId="5B0794E8" w14:textId="018A9F47" w:rsidR="002E49F1" w:rsidRDefault="002E49F1" w:rsidP="002E49F1">
      <w:pPr>
        <w:pStyle w:val="ListBullet"/>
      </w:pPr>
      <w:r>
        <w:t>Correctly identify “Walmart” receipts vs “Non-Walmart” using Tesseract, OpenCV or similar library/engine. Can use any of the following for t</w:t>
      </w:r>
      <w:r w:rsidR="00CD257F">
        <w:t>raining your ML (Logo, Text, pattern matching, etc</w:t>
      </w:r>
      <w:r>
        <w:t>)</w:t>
      </w:r>
    </w:p>
    <w:p w14:paraId="4CE860FF" w14:textId="77777777" w:rsidR="002E49F1" w:rsidRDefault="002E49F1" w:rsidP="002E49F1">
      <w:pPr>
        <w:pStyle w:val="ListBullet"/>
      </w:pPr>
      <w:r>
        <w:t xml:space="preserve">When identifying “Walmart” receipts an accuracy of 0.55 or greater should be achieved when using Training vs Test data and images.  For example: Every 100 receipts in the Test Data Set should have 55 correctly identified. </w:t>
      </w:r>
    </w:p>
    <w:p w14:paraId="09DDF2E1" w14:textId="77AD60A7" w:rsidR="002E49F1" w:rsidRDefault="002E49F1" w:rsidP="002E49F1">
      <w:pPr>
        <w:pStyle w:val="ListBullet"/>
      </w:pPr>
      <w:r>
        <w:t>Output should be saved as CSV (</w:t>
      </w:r>
      <w:r>
        <w:rPr>
          <w:b/>
        </w:rPr>
        <w:t>results</w:t>
      </w:r>
      <w:r w:rsidR="00662EA7">
        <w:rPr>
          <w:b/>
        </w:rPr>
        <w:t>_sample</w:t>
      </w:r>
      <w:r w:rsidRPr="00295D2D">
        <w:rPr>
          <w:b/>
        </w:rPr>
        <w:t>.csv</w:t>
      </w:r>
      <w:r w:rsidR="001C2A50">
        <w:rPr>
          <w:b/>
        </w:rPr>
        <w:t xml:space="preserve"> – </w:t>
      </w:r>
      <w:hyperlink r:id="rId11" w:history="1">
        <w:r w:rsidR="001C2A50" w:rsidRPr="001C2A50">
          <w:rPr>
            <w:rStyle w:val="Hyperlink"/>
            <w:b/>
          </w:rPr>
          <w:t>download sample</w:t>
        </w:r>
      </w:hyperlink>
      <w:r>
        <w:t xml:space="preserve">) in the following format </w:t>
      </w:r>
    </w:p>
    <w:p w14:paraId="22BB45DB" w14:textId="77777777" w:rsidR="002E49F1" w:rsidRPr="00295D2D" w:rsidRDefault="002E49F1" w:rsidP="002E49F1">
      <w:pPr>
        <w:pStyle w:val="ListBullet"/>
        <w:numPr>
          <w:ilvl w:val="0"/>
          <w:numId w:val="0"/>
        </w:numPr>
        <w:ind w:left="1440"/>
        <w:rPr>
          <w:b/>
        </w:rPr>
      </w:pPr>
      <w:r w:rsidRPr="00295D2D">
        <w:rPr>
          <w:b/>
        </w:rPr>
        <w:t>EXT_ID</w:t>
      </w:r>
      <w:r w:rsidRPr="00295D2D">
        <w:rPr>
          <w:b/>
        </w:rPr>
        <w:tab/>
      </w:r>
      <w:r w:rsidRPr="00295D2D">
        <w:rPr>
          <w:b/>
        </w:rPr>
        <w:tab/>
      </w:r>
      <w:r w:rsidRPr="00295D2D">
        <w:rPr>
          <w:b/>
        </w:rPr>
        <w:tab/>
      </w:r>
      <w:r w:rsidRPr="00295D2D">
        <w:rPr>
          <w:b/>
        </w:rPr>
        <w:tab/>
        <w:t>WalmartReceipt</w:t>
      </w:r>
      <w:r w:rsidRPr="00295D2D">
        <w:rPr>
          <w:b/>
        </w:rPr>
        <w:tab/>
      </w:r>
      <w:r>
        <w:rPr>
          <w:b/>
        </w:rPr>
        <w:tab/>
      </w:r>
      <w:r w:rsidRPr="00295D2D">
        <w:rPr>
          <w:b/>
        </w:rPr>
        <w:t>PredictionScore</w:t>
      </w:r>
    </w:p>
    <w:p w14:paraId="0573AB2B" w14:textId="77777777" w:rsidR="002E49F1" w:rsidRDefault="002E49F1" w:rsidP="002E49F1">
      <w:pPr>
        <w:pStyle w:val="ListBullet"/>
        <w:numPr>
          <w:ilvl w:val="0"/>
          <w:numId w:val="0"/>
        </w:numPr>
        <w:ind w:left="1440"/>
      </w:pPr>
      <w:r>
        <w:t>58baea8be4b0d23e37735ea9</w:t>
      </w:r>
      <w:r>
        <w:tab/>
        <w:t>TRUE</w:t>
      </w:r>
      <w:r>
        <w:tab/>
      </w:r>
      <w:r>
        <w:tab/>
      </w:r>
      <w:r>
        <w:tab/>
        <w:t>0.82</w:t>
      </w:r>
    </w:p>
    <w:p w14:paraId="417A4479" w14:textId="77777777" w:rsidR="002E49F1" w:rsidRDefault="002E49F1" w:rsidP="002E49F1">
      <w:pPr>
        <w:pStyle w:val="ListBullet"/>
        <w:numPr>
          <w:ilvl w:val="0"/>
          <w:numId w:val="0"/>
        </w:numPr>
        <w:ind w:left="1440"/>
      </w:pPr>
      <w:r>
        <w:t>58baea8be4b0d23e37735ea9</w:t>
      </w:r>
      <w:r>
        <w:tab/>
        <w:t>FALSE</w:t>
      </w:r>
      <w:r>
        <w:tab/>
      </w:r>
      <w:r>
        <w:tab/>
      </w:r>
      <w:r>
        <w:tab/>
        <w:t>0.02</w:t>
      </w:r>
    </w:p>
    <w:p w14:paraId="0AA1A41C" w14:textId="77777777" w:rsidR="002E49F1" w:rsidRPr="00E853A9" w:rsidRDefault="002E49F1" w:rsidP="002E49F1">
      <w:pPr>
        <w:pStyle w:val="ListBullet"/>
        <w:rPr>
          <w:b/>
        </w:rPr>
      </w:pPr>
      <w:r w:rsidRPr="00E853A9">
        <w:rPr>
          <w:b/>
        </w:rPr>
        <w:t xml:space="preserve">Optional -  For those who wish to attempt, </w:t>
      </w:r>
      <w:r>
        <w:rPr>
          <w:b/>
        </w:rPr>
        <w:t xml:space="preserve">identify and extract </w:t>
      </w:r>
      <w:r w:rsidRPr="000F0966">
        <w:rPr>
          <w:b/>
          <w:u w:val="single"/>
        </w:rPr>
        <w:t>any</w:t>
      </w:r>
      <w:r>
        <w:rPr>
          <w:b/>
        </w:rPr>
        <w:t xml:space="preserve"> of the </w:t>
      </w:r>
      <w:r w:rsidRPr="00E853A9">
        <w:rPr>
          <w:b/>
        </w:rPr>
        <w:t>following information:</w:t>
      </w:r>
    </w:p>
    <w:p w14:paraId="76218AF4" w14:textId="77777777" w:rsidR="002E49F1" w:rsidRPr="00295D2D" w:rsidRDefault="002E49F1" w:rsidP="002E49F1">
      <w:pPr>
        <w:pStyle w:val="ListBullet"/>
        <w:numPr>
          <w:ilvl w:val="1"/>
          <w:numId w:val="2"/>
        </w:numPr>
        <w:rPr>
          <w:sz w:val="15"/>
          <w:szCs w:val="15"/>
        </w:rPr>
      </w:pPr>
      <w:r w:rsidRPr="00295D2D">
        <w:rPr>
          <w:sz w:val="15"/>
          <w:szCs w:val="15"/>
        </w:rPr>
        <w:t>UPC (12 digit number)</w:t>
      </w:r>
    </w:p>
    <w:p w14:paraId="7FDCA919" w14:textId="77777777" w:rsidR="002E49F1" w:rsidRPr="00295D2D" w:rsidRDefault="002E49F1" w:rsidP="002E49F1">
      <w:pPr>
        <w:pStyle w:val="ListBullet"/>
        <w:numPr>
          <w:ilvl w:val="1"/>
          <w:numId w:val="2"/>
        </w:numPr>
        <w:rPr>
          <w:sz w:val="15"/>
          <w:szCs w:val="15"/>
        </w:rPr>
      </w:pPr>
      <w:r w:rsidRPr="00295D2D">
        <w:rPr>
          <w:sz w:val="15"/>
          <w:szCs w:val="15"/>
        </w:rPr>
        <w:t>Date of Purchase</w:t>
      </w:r>
    </w:p>
    <w:p w14:paraId="4F502B07" w14:textId="77777777" w:rsidR="002E49F1" w:rsidRPr="00295D2D" w:rsidRDefault="002E49F1" w:rsidP="002E49F1">
      <w:pPr>
        <w:pStyle w:val="ListBullet"/>
        <w:numPr>
          <w:ilvl w:val="1"/>
          <w:numId w:val="2"/>
        </w:numPr>
        <w:rPr>
          <w:sz w:val="15"/>
          <w:szCs w:val="15"/>
        </w:rPr>
      </w:pPr>
      <w:r w:rsidRPr="00295D2D">
        <w:rPr>
          <w:sz w:val="15"/>
          <w:szCs w:val="15"/>
        </w:rPr>
        <w:t>Store Address</w:t>
      </w:r>
    </w:p>
    <w:p w14:paraId="518F8AA0" w14:textId="77777777" w:rsidR="002E49F1" w:rsidRPr="00295D2D" w:rsidRDefault="002E49F1" w:rsidP="002E49F1">
      <w:pPr>
        <w:pStyle w:val="ListBullet"/>
        <w:numPr>
          <w:ilvl w:val="1"/>
          <w:numId w:val="2"/>
        </w:numPr>
        <w:rPr>
          <w:sz w:val="15"/>
          <w:szCs w:val="15"/>
        </w:rPr>
      </w:pPr>
      <w:r w:rsidRPr="00295D2D">
        <w:rPr>
          <w:sz w:val="15"/>
          <w:szCs w:val="15"/>
        </w:rPr>
        <w:t>Number of Items</w:t>
      </w:r>
    </w:p>
    <w:p w14:paraId="0AC60939" w14:textId="77777777" w:rsidR="002E49F1" w:rsidRPr="00295D2D" w:rsidRDefault="002E49F1" w:rsidP="002E49F1">
      <w:pPr>
        <w:pStyle w:val="ListBullet"/>
        <w:numPr>
          <w:ilvl w:val="1"/>
          <w:numId w:val="2"/>
        </w:numPr>
        <w:rPr>
          <w:sz w:val="15"/>
          <w:szCs w:val="15"/>
        </w:rPr>
      </w:pPr>
      <w:r w:rsidRPr="00295D2D">
        <w:rPr>
          <w:sz w:val="15"/>
          <w:szCs w:val="15"/>
        </w:rPr>
        <w:t>Subtotal</w:t>
      </w:r>
    </w:p>
    <w:p w14:paraId="6A5C952A" w14:textId="77777777" w:rsidR="002E49F1" w:rsidRPr="00295D2D" w:rsidRDefault="002E49F1" w:rsidP="002E49F1">
      <w:pPr>
        <w:pStyle w:val="ListBullet"/>
        <w:numPr>
          <w:ilvl w:val="1"/>
          <w:numId w:val="2"/>
        </w:numPr>
        <w:rPr>
          <w:sz w:val="15"/>
          <w:szCs w:val="15"/>
        </w:rPr>
      </w:pPr>
      <w:r w:rsidRPr="00295D2D">
        <w:rPr>
          <w:sz w:val="15"/>
          <w:szCs w:val="15"/>
        </w:rPr>
        <w:t>Tax</w:t>
      </w:r>
    </w:p>
    <w:p w14:paraId="7CD354B4" w14:textId="77777777" w:rsidR="002E49F1" w:rsidRDefault="002E49F1" w:rsidP="002E49F1">
      <w:pPr>
        <w:pStyle w:val="Heading2"/>
      </w:pPr>
      <w:r>
        <w:t>Resources</w:t>
      </w:r>
    </w:p>
    <w:p w14:paraId="7F29BEB9" w14:textId="0EE6DBE3" w:rsidR="0032773A" w:rsidRDefault="0032773A" w:rsidP="002E49F1">
      <w:pPr>
        <w:contextualSpacing/>
        <w:rPr>
          <w:rStyle w:val="Hyperlink"/>
          <w:b/>
        </w:rPr>
      </w:pPr>
      <w:r>
        <w:rPr>
          <w:b/>
        </w:rPr>
        <w:t xml:space="preserve">CSV’s:   </w:t>
      </w:r>
      <w:hyperlink r:id="rId12" w:history="1">
        <w:r w:rsidRPr="0032773A">
          <w:rPr>
            <w:rStyle w:val="Hyperlink"/>
            <w:b/>
          </w:rPr>
          <w:t xml:space="preserve">Training Data </w:t>
        </w:r>
      </w:hyperlink>
      <w:r>
        <w:rPr>
          <w:b/>
        </w:rPr>
        <w:t xml:space="preserve"> /  </w:t>
      </w:r>
      <w:hyperlink r:id="rId13" w:history="1">
        <w:r w:rsidRPr="0032773A">
          <w:rPr>
            <w:rStyle w:val="Hyperlink"/>
            <w:b/>
          </w:rPr>
          <w:t>Test Data</w:t>
        </w:r>
      </w:hyperlink>
    </w:p>
    <w:p w14:paraId="3F10F0E0" w14:textId="77777777" w:rsidR="000722F9" w:rsidRDefault="000722F9" w:rsidP="002E49F1">
      <w:pPr>
        <w:contextualSpacing/>
        <w:rPr>
          <w:b/>
        </w:rPr>
      </w:pPr>
    </w:p>
    <w:p w14:paraId="7135DC32" w14:textId="213D07C1" w:rsidR="0032773A" w:rsidRPr="000722F9" w:rsidRDefault="000722F9" w:rsidP="002E49F1">
      <w:pPr>
        <w:contextualSpacing/>
        <w:rPr>
          <w:b/>
          <w:color w:val="FF0000"/>
        </w:rPr>
      </w:pPr>
      <w:r>
        <w:rPr>
          <w:b/>
          <w:color w:val="FF0000"/>
        </w:rPr>
        <w:t xml:space="preserve">Note: </w:t>
      </w:r>
      <w:r w:rsidR="00324D8B">
        <w:rPr>
          <w:b/>
          <w:color w:val="FF0000"/>
        </w:rPr>
        <w:t xml:space="preserve"> If issues</w:t>
      </w:r>
      <w:r>
        <w:rPr>
          <w:b/>
          <w:color w:val="FF0000"/>
        </w:rPr>
        <w:t xml:space="preserve"> unzipping all 6,000 images, you can </w:t>
      </w:r>
      <w:hyperlink r:id="rId14" w:history="1">
        <w:r w:rsidR="00324D8B">
          <w:rPr>
            <w:rStyle w:val="Hyperlink"/>
            <w:b/>
          </w:rPr>
          <w:t>Download Folder Here</w:t>
        </w:r>
      </w:hyperlink>
    </w:p>
    <w:p w14:paraId="1BC0B442" w14:textId="061E9AB8" w:rsidR="002E49F1" w:rsidRPr="000722F9" w:rsidRDefault="002E49F1" w:rsidP="002E49F1">
      <w:pPr>
        <w:contextualSpacing/>
        <w:rPr>
          <w:color w:val="FF0000"/>
        </w:rPr>
      </w:pPr>
      <w:r>
        <w:rPr>
          <w:b/>
        </w:rPr>
        <w:t xml:space="preserve">Receipt Images 8GB </w:t>
      </w:r>
      <w:r w:rsidRPr="00617EF8">
        <w:t>(</w:t>
      </w:r>
      <w:r>
        <w:t>17</w:t>
      </w:r>
      <w:r w:rsidRPr="00617EF8">
        <w:t>GB uncompressed):</w:t>
      </w:r>
      <w:r>
        <w:t xml:space="preserve"> </w:t>
      </w:r>
      <w:hyperlink r:id="rId15" w:history="1">
        <w:r w:rsidR="001C2A50" w:rsidRPr="001C2A50">
          <w:rPr>
            <w:rStyle w:val="Hyperlink"/>
          </w:rPr>
          <w:t>Download Here</w:t>
        </w:r>
      </w:hyperlink>
    </w:p>
    <w:p w14:paraId="4AD01980" w14:textId="77777777" w:rsidR="002E49F1" w:rsidRDefault="002E49F1" w:rsidP="002E49F1">
      <w:pPr>
        <w:contextualSpacing/>
      </w:pPr>
      <w:r>
        <w:t>Additional Links:</w:t>
      </w:r>
    </w:p>
    <w:p w14:paraId="2C6F0EF4" w14:textId="77777777" w:rsidR="002E49F1" w:rsidRDefault="00FE6687" w:rsidP="002E49F1">
      <w:pPr>
        <w:pStyle w:val="ListParagraph"/>
        <w:numPr>
          <w:ilvl w:val="0"/>
          <w:numId w:val="6"/>
        </w:numPr>
      </w:pPr>
      <w:hyperlink r:id="rId16" w:anchor="!topic/tesseract-ocr/WHSFASNNEoQ" w:history="1">
        <w:r w:rsidR="002E49F1" w:rsidRPr="006A0EE2">
          <w:rPr>
            <w:rStyle w:val="Hyperlink"/>
          </w:rPr>
          <w:t>https://groups.google.com/forum/#!topic/tesseract-ocr/WHSFASNNEoQ</w:t>
        </w:r>
      </w:hyperlink>
    </w:p>
    <w:p w14:paraId="3B9D7D1C" w14:textId="77777777" w:rsidR="002E49F1" w:rsidRDefault="00FE6687" w:rsidP="002E49F1">
      <w:pPr>
        <w:pStyle w:val="ListParagraph"/>
        <w:numPr>
          <w:ilvl w:val="0"/>
          <w:numId w:val="7"/>
        </w:numPr>
      </w:pPr>
      <w:hyperlink r:id="rId17" w:history="1">
        <w:r w:rsidR="002E49F1" w:rsidRPr="006A0EE2">
          <w:rPr>
            <w:rStyle w:val="Hyperlink"/>
          </w:rPr>
          <w:t>https://github.com/mre/receipt-parser</w:t>
        </w:r>
      </w:hyperlink>
    </w:p>
    <w:p w14:paraId="23D5662D" w14:textId="77777777" w:rsidR="002E49F1" w:rsidRDefault="00FE6687" w:rsidP="002E49F1">
      <w:pPr>
        <w:pStyle w:val="ListParagraph"/>
        <w:numPr>
          <w:ilvl w:val="0"/>
          <w:numId w:val="7"/>
        </w:numPr>
      </w:pPr>
      <w:hyperlink r:id="rId18" w:history="1">
        <w:r w:rsidR="002E49F1" w:rsidRPr="006A0EE2">
          <w:rPr>
            <w:rStyle w:val="Hyperlink"/>
          </w:rPr>
          <w:t>https://github.com/tesseract-ocr/tesseract/wiki/ImproveQuality</w:t>
        </w:r>
      </w:hyperlink>
    </w:p>
    <w:p w14:paraId="4CBD9F5E" w14:textId="77777777" w:rsidR="002E49F1" w:rsidRDefault="00FE6687" w:rsidP="002E49F1">
      <w:pPr>
        <w:pStyle w:val="ListParagraph"/>
        <w:numPr>
          <w:ilvl w:val="0"/>
          <w:numId w:val="7"/>
        </w:numPr>
      </w:pPr>
      <w:hyperlink r:id="rId19" w:history="1">
        <w:r w:rsidR="002E49F1" w:rsidRPr="006A0EE2">
          <w:rPr>
            <w:rStyle w:val="Hyperlink"/>
          </w:rPr>
          <w:t>http://stackoverflow.com/questions/31633403/tesseract-receipt-scanning-advice-needed</w:t>
        </w:r>
      </w:hyperlink>
    </w:p>
    <w:p w14:paraId="2197BCE1" w14:textId="77777777" w:rsidR="002E49F1" w:rsidRPr="005C6443" w:rsidRDefault="00FE6687" w:rsidP="002E49F1">
      <w:pPr>
        <w:pStyle w:val="ListParagraph"/>
        <w:numPr>
          <w:ilvl w:val="0"/>
          <w:numId w:val="7"/>
        </w:numPr>
      </w:pPr>
      <w:hyperlink r:id="rId20" w:history="1">
        <w:r w:rsidR="002E49F1" w:rsidRPr="006A0EE2">
          <w:rPr>
            <w:rStyle w:val="Hyperlink"/>
          </w:rPr>
          <w:t>https://github.com/pantacuzino/receipts/issues/2</w:t>
        </w:r>
      </w:hyperlink>
    </w:p>
    <w:p w14:paraId="5535D483" w14:textId="77777777" w:rsidR="002E49F1" w:rsidRDefault="002E49F1" w:rsidP="002E49F1">
      <w:pPr>
        <w:pStyle w:val="Heading2"/>
      </w:pPr>
      <w:r>
        <w:lastRenderedPageBreak/>
        <w:t>Submitting your Project</w:t>
      </w:r>
    </w:p>
    <w:p w14:paraId="0D267817" w14:textId="6CB3E27A" w:rsidR="002E49F1" w:rsidRPr="006C7C4F" w:rsidRDefault="002E49F1" w:rsidP="002E49F1">
      <w:pPr>
        <w:ind w:left="360"/>
        <w:rPr>
          <w:b/>
        </w:rPr>
      </w:pPr>
      <w:r w:rsidRPr="006C7C4F">
        <w:rPr>
          <w:b/>
        </w:rPr>
        <w:t xml:space="preserve">Deadline for project submission is </w:t>
      </w:r>
      <w:r w:rsidR="0028031E">
        <w:rPr>
          <w:b/>
          <w:highlight w:val="yellow"/>
        </w:rPr>
        <w:t>May 1</w:t>
      </w:r>
      <w:bookmarkStart w:id="0" w:name="_GoBack"/>
      <w:bookmarkEnd w:id="0"/>
      <w:r w:rsidRPr="00CD257F">
        <w:rPr>
          <w:b/>
          <w:highlight w:val="yellow"/>
        </w:rPr>
        <w:t>, 2017</w:t>
      </w:r>
    </w:p>
    <w:p w14:paraId="17D9BD4F" w14:textId="77777777" w:rsidR="002E49F1" w:rsidRPr="00162F22" w:rsidRDefault="002E49F1" w:rsidP="002E49F1">
      <w:pPr>
        <w:ind w:left="360"/>
      </w:pPr>
      <w:r>
        <w:t xml:space="preserve">Upload your project (excluding images) to GitHub (or other file sharing site) and send an email to </w:t>
      </w:r>
      <w:r w:rsidRPr="00162F22">
        <w:rPr>
          <w:b/>
        </w:rPr>
        <w:t xml:space="preserve">internship@aeonpredictive.com </w:t>
      </w:r>
      <w:r>
        <w:t xml:space="preserve">with </w:t>
      </w:r>
      <w:r w:rsidRPr="006C7C4F">
        <w:rPr>
          <w:b/>
        </w:rPr>
        <w:t>Subject: ”Data Science Challenge”</w:t>
      </w:r>
      <w:r>
        <w:t xml:space="preserve"> with a </w:t>
      </w:r>
      <w:r>
        <w:rPr>
          <w:b/>
        </w:rPr>
        <w:t>URL</w:t>
      </w:r>
      <w:r>
        <w:t xml:space="preserve"> to your project.   </w:t>
      </w:r>
    </w:p>
    <w:p w14:paraId="7E0D9E28" w14:textId="321B9F91" w:rsidR="00667A96" w:rsidRPr="002E49F1" w:rsidRDefault="00667A96" w:rsidP="002E49F1"/>
    <w:sectPr w:rsidR="00667A96" w:rsidRPr="002E49F1" w:rsidSect="00E853A9">
      <w:headerReference w:type="default" r:id="rId21"/>
      <w:pgSz w:w="12240" w:h="15840" w:code="1"/>
      <w:pgMar w:top="1440" w:right="1080" w:bottom="1440" w:left="108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31A25" w14:textId="77777777" w:rsidR="00FE6687" w:rsidRDefault="00FE6687">
      <w:pPr>
        <w:spacing w:after="0" w:line="240" w:lineRule="auto"/>
      </w:pPr>
      <w:r>
        <w:separator/>
      </w:r>
    </w:p>
  </w:endnote>
  <w:endnote w:type="continuationSeparator" w:id="0">
    <w:p w14:paraId="226026DA" w14:textId="77777777" w:rsidR="00FE6687" w:rsidRDefault="00FE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39CFE" w14:textId="77777777" w:rsidR="00FE6687" w:rsidRDefault="00FE6687">
      <w:pPr>
        <w:spacing w:after="0" w:line="240" w:lineRule="auto"/>
      </w:pPr>
      <w:r>
        <w:separator/>
      </w:r>
    </w:p>
  </w:footnote>
  <w:footnote w:type="continuationSeparator" w:id="0">
    <w:p w14:paraId="799B0A8C" w14:textId="77777777" w:rsidR="00FE6687" w:rsidRDefault="00FE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D33FD" w14:textId="1E373D88" w:rsidR="00667A96" w:rsidRDefault="00DB6C34" w:rsidP="00DB6C34">
    <w:pPr>
      <w:pStyle w:val="Heading3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588607F7" wp14:editId="1A35A3DC">
          <wp:simplePos x="0" y="0"/>
          <wp:positionH relativeFrom="column">
            <wp:posOffset>-520065</wp:posOffset>
          </wp:positionH>
          <wp:positionV relativeFrom="paragraph">
            <wp:posOffset>-340995</wp:posOffset>
          </wp:positionV>
          <wp:extent cx="1115060" cy="891540"/>
          <wp:effectExtent l="0" t="0" r="0" b="0"/>
          <wp:wrapTight wrapText="bothSides">
            <wp:wrapPolygon edited="0">
              <wp:start x="7380" y="3077"/>
              <wp:lineTo x="3936" y="13538"/>
              <wp:lineTo x="3936" y="18462"/>
              <wp:lineTo x="17713" y="18462"/>
              <wp:lineTo x="17221" y="14154"/>
              <wp:lineTo x="14269" y="3077"/>
              <wp:lineTo x="7380" y="3077"/>
            </wp:wrapPolygon>
          </wp:wrapTight>
          <wp:docPr id="1" name="Picture 1" descr="../../../Downloads/AEON%20LOGO%20PNG%20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Downloads/AEON%20LOGO%20PNG%20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06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5F05">
      <w:rPr>
        <w:rFonts w:asciiTheme="minorHAnsi" w:hAnsiTheme="minorHAnsi" w:cstheme="minorHAnsi"/>
      </w:rPr>
      <w:t>I</w:t>
    </w:r>
    <w:r w:rsidR="00855F05" w:rsidRPr="008916BE">
      <w:rPr>
        <w:rFonts w:asciiTheme="minorHAnsi" w:hAnsiTheme="minorHAnsi" w:cstheme="minorHAnsi"/>
      </w:rPr>
      <w:t>nternship SKILL Validation Project</w:t>
    </w:r>
    <w:r w:rsidR="005A6E09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436C18" wp14:editId="3F96834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242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24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360060" w14:textId="77777777" w:rsidR="00667A96" w:rsidRDefault="005A6E09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E6687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436C18" id="_x0000_t202" coordsize="21600,21600" o:spt="202" path="m0,0l0,21600,21600,21600,21600,0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24.6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" filled="f" stroked="f" strokeweight=".5pt">
              <v:textbox style="mso-fit-shape-to-text:t" inset="0,0,0,0">
                <w:txbxContent>
                  <w:p w14:paraId="0C360060" w14:textId="77777777" w:rsidR="00667A96" w:rsidRDefault="005A6E09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A0854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EA8C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566B8"/>
    <w:multiLevelType w:val="hybridMultilevel"/>
    <w:tmpl w:val="FE38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759B4"/>
    <w:multiLevelType w:val="hybridMultilevel"/>
    <w:tmpl w:val="2B6C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attachedTemplate r:id="rId1"/>
  <w:defaultTabStop w:val="720"/>
  <w:drawingGridHorizontalSpacing w:val="9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EC"/>
    <w:rsid w:val="000722F9"/>
    <w:rsid w:val="000F0966"/>
    <w:rsid w:val="001133EC"/>
    <w:rsid w:val="00162F22"/>
    <w:rsid w:val="00174C75"/>
    <w:rsid w:val="001C2A50"/>
    <w:rsid w:val="00214921"/>
    <w:rsid w:val="002149AB"/>
    <w:rsid w:val="0024319C"/>
    <w:rsid w:val="00265580"/>
    <w:rsid w:val="0028031E"/>
    <w:rsid w:val="00283855"/>
    <w:rsid w:val="00295D2D"/>
    <w:rsid w:val="002C317B"/>
    <w:rsid w:val="002E07B5"/>
    <w:rsid w:val="002E49F1"/>
    <w:rsid w:val="002F0484"/>
    <w:rsid w:val="00324D8B"/>
    <w:rsid w:val="0032773A"/>
    <w:rsid w:val="00590B65"/>
    <w:rsid w:val="005A6E09"/>
    <w:rsid w:val="005B728E"/>
    <w:rsid w:val="005C6443"/>
    <w:rsid w:val="00662EA7"/>
    <w:rsid w:val="00667A96"/>
    <w:rsid w:val="006A0854"/>
    <w:rsid w:val="006C7C4F"/>
    <w:rsid w:val="00711C76"/>
    <w:rsid w:val="00724EEA"/>
    <w:rsid w:val="007A620F"/>
    <w:rsid w:val="007C3580"/>
    <w:rsid w:val="00855F05"/>
    <w:rsid w:val="008916BE"/>
    <w:rsid w:val="00900FD4"/>
    <w:rsid w:val="009365CE"/>
    <w:rsid w:val="009636C8"/>
    <w:rsid w:val="00971AD6"/>
    <w:rsid w:val="009C2F79"/>
    <w:rsid w:val="00A13EC4"/>
    <w:rsid w:val="00A50A55"/>
    <w:rsid w:val="00B10D19"/>
    <w:rsid w:val="00B24D0C"/>
    <w:rsid w:val="00B639EC"/>
    <w:rsid w:val="00B91674"/>
    <w:rsid w:val="00C066A1"/>
    <w:rsid w:val="00C437A7"/>
    <w:rsid w:val="00C65D7F"/>
    <w:rsid w:val="00C765D9"/>
    <w:rsid w:val="00CD257F"/>
    <w:rsid w:val="00CD413B"/>
    <w:rsid w:val="00D34BE0"/>
    <w:rsid w:val="00D87EF3"/>
    <w:rsid w:val="00DA66C5"/>
    <w:rsid w:val="00DA6FC1"/>
    <w:rsid w:val="00DB6C34"/>
    <w:rsid w:val="00E4787B"/>
    <w:rsid w:val="00E853A9"/>
    <w:rsid w:val="00EB4921"/>
    <w:rsid w:val="00EF6450"/>
    <w:rsid w:val="00F55C8C"/>
    <w:rsid w:val="00F60D87"/>
    <w:rsid w:val="00FE6687"/>
    <w:rsid w:val="00FE6D4E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B83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F1"/>
  </w:style>
  <w:style w:type="paragraph" w:styleId="Heading1">
    <w:name w:val="heading 1"/>
    <w:basedOn w:val="Normal"/>
    <w:next w:val="Normal"/>
    <w:link w:val="Heading1Char"/>
    <w:uiPriority w:val="9"/>
    <w:qFormat/>
    <w:rsid w:val="00DB6C34"/>
    <w:pPr>
      <w:keepNext/>
      <w:keepLines/>
      <w:spacing w:before="600" w:after="240" w:line="240" w:lineRule="auto"/>
      <w:outlineLvl w:val="0"/>
    </w:pPr>
    <w:rPr>
      <w:b/>
      <w:bCs/>
      <w:caps/>
      <w:color w:val="648C30" w:themeColor="accent2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C3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B6D78B" w:themeColor="accen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6D78B" w:themeColor="accent2" w:themeTint="9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C3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648C30" w:themeColor="accent2" w:themeShade="BF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DB6C34"/>
    <w:rPr>
      <w:rFonts w:asciiTheme="majorHAnsi" w:eastAsiaTheme="majorEastAsia" w:hAnsiTheme="majorHAnsi" w:cstheme="majorBidi"/>
      <w:caps/>
      <w:color w:val="648C30" w:themeColor="accent2" w:themeShade="BF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6C34"/>
    <w:rPr>
      <w:b/>
      <w:bCs/>
      <w:caps/>
      <w:color w:val="648C30" w:themeColor="accent2" w:themeShade="BF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B6C34"/>
    <w:rPr>
      <w:b/>
      <w:bCs/>
      <w:color w:val="B6D78B" w:themeColor="accent2" w:themeTint="99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DB6C34"/>
    <w:rPr>
      <w:rFonts w:asciiTheme="majorHAnsi" w:eastAsiaTheme="majorEastAsia" w:hAnsiTheme="majorHAnsi" w:cstheme="majorBidi"/>
      <w:color w:val="B6D78B" w:themeColor="accent2" w:themeTint="99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2F0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484"/>
    <w:rPr>
      <w:color w:val="40ACD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484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hyperlink" Target="https://github.com/pantacuzino/receipts/issues/2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drive.google.com/file/d/0B4Ea5ipf_nEnUVc5bWFCTmx1LVE/view?usp=sharing" TargetMode="External"/><Relationship Id="rId12" Type="http://schemas.openxmlformats.org/officeDocument/2006/relationships/hyperlink" Target="https://drive.google.com/file/d/0B4Ea5ipf_nEnc1laSzVrZ2VORWc/view?usp=sharing" TargetMode="External"/><Relationship Id="rId13" Type="http://schemas.openxmlformats.org/officeDocument/2006/relationships/hyperlink" Target="https://drive.google.com/file/d/0B4Ea5ipf_nEnaXl6c2k5dFltS1U/view?usp=sharing" TargetMode="External"/><Relationship Id="rId14" Type="http://schemas.openxmlformats.org/officeDocument/2006/relationships/hyperlink" Target="https://drive.google.com/drive/folders/0B4Ea5ipf_nEnMndLYzFWRHgyeU0?usp=sharing" TargetMode="External"/><Relationship Id="rId15" Type="http://schemas.openxmlformats.org/officeDocument/2006/relationships/hyperlink" Target="https://drive.google.com/file/d/0B4Ea5ipf_nEnRFVfcVFqTzZQd1E/view?usp=sharing" TargetMode="External"/><Relationship Id="rId16" Type="http://schemas.openxmlformats.org/officeDocument/2006/relationships/hyperlink" Target="https://groups.google.com/forum/" TargetMode="External"/><Relationship Id="rId17" Type="http://schemas.openxmlformats.org/officeDocument/2006/relationships/hyperlink" Target="https://github.com/mre/receipt-parser" TargetMode="External"/><Relationship Id="rId18" Type="http://schemas.openxmlformats.org/officeDocument/2006/relationships/hyperlink" Target="https://github.com/tesseract-ocr/tesseract/wiki/ImproveQuality" TargetMode="External"/><Relationship Id="rId19" Type="http://schemas.openxmlformats.org/officeDocument/2006/relationships/hyperlink" Target="http://stackoverflow.com/questions/31633403/tesseract-receipt-scanning-advice-needed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Users/erikthomas/Library/Containers/com.microsoft.Word/Data/Library/Caches/1033/TM02927813/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844755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2012-06-27T21:54:00+00:00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1588199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TP102927812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98CE6-E20C-4A5D-A596-A2C4B3687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3A1942-415F-5B47-8A17-B3104826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3990</TotalTime>
  <Pages>2</Pages>
  <Words>511</Words>
  <Characters>2917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Receipt identification</vt:lpstr>
      <vt:lpstr>    Project Background and Description</vt:lpstr>
      <vt:lpstr>    Project Scope (Python, R, Java, NodeJS, Tensorflow, OpenCV, Tesseract or similar</vt:lpstr>
      <vt:lpstr>    High-Level Requirements</vt:lpstr>
      <vt:lpstr>    Resources</vt:lpstr>
      <vt:lpstr>    Submitting your Project</vt:lpstr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 Thomas</dc:creator>
  <cp:lastModifiedBy>Microsoft Office User</cp:lastModifiedBy>
  <cp:revision>25</cp:revision>
  <cp:lastPrinted>2017-03-17T16:17:00Z</cp:lastPrinted>
  <dcterms:created xsi:type="dcterms:W3CDTF">2017-03-24T15:07:00Z</dcterms:created>
  <dcterms:modified xsi:type="dcterms:W3CDTF">2017-04-22T20:21:00Z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